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r w:rsidR="001B284A">
              <w:rPr>
                <w:color w:val="FF0000"/>
                <w:sz w:val="44"/>
                <w:szCs w:val="48"/>
              </w:rPr>
              <w:t>Oxen</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1C182107"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C037FD">
              <w:rPr>
                <w:webHidden/>
              </w:rPr>
              <w:t>3</w:t>
            </w:r>
            <w:r w:rsidR="00F0435A">
              <w:rPr>
                <w:webHidden/>
              </w:rPr>
              <w:fldChar w:fldCharType="end"/>
            </w:r>
          </w:hyperlink>
        </w:p>
        <w:p w14:paraId="05AB7085" w14:textId="599FC30A" w:rsidR="00F0435A" w:rsidRDefault="002765D2">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sidR="00C037FD">
              <w:rPr>
                <w:noProof/>
                <w:webHidden/>
              </w:rPr>
              <w:t>3</w:t>
            </w:r>
            <w:r w:rsidR="00F0435A">
              <w:rPr>
                <w:noProof/>
                <w:webHidden/>
              </w:rPr>
              <w:fldChar w:fldCharType="end"/>
            </w:r>
          </w:hyperlink>
        </w:p>
        <w:p w14:paraId="1D08643A" w14:textId="6125CA48" w:rsidR="00F0435A" w:rsidRDefault="002765D2">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sidR="00C037FD">
              <w:rPr>
                <w:webHidden/>
              </w:rPr>
              <w:t>4</w:t>
            </w:r>
            <w:r w:rsidR="00F0435A">
              <w:rPr>
                <w:webHidden/>
              </w:rPr>
              <w:fldChar w:fldCharType="end"/>
            </w:r>
          </w:hyperlink>
        </w:p>
        <w:p w14:paraId="65F9CA9A" w14:textId="57671DB4" w:rsidR="00F0435A" w:rsidRDefault="002765D2">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sidR="00C037FD">
              <w:rPr>
                <w:noProof/>
                <w:webHidden/>
              </w:rPr>
              <w:t>4</w:t>
            </w:r>
            <w:r w:rsidR="00F0435A">
              <w:rPr>
                <w:noProof/>
                <w:webHidden/>
              </w:rPr>
              <w:fldChar w:fldCharType="end"/>
            </w:r>
          </w:hyperlink>
        </w:p>
        <w:p w14:paraId="3ADE655D" w14:textId="48ED01B0" w:rsidR="00F0435A" w:rsidRDefault="002765D2">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sidR="00C037FD">
              <w:rPr>
                <w:noProof/>
                <w:webHidden/>
              </w:rPr>
              <w:t>4</w:t>
            </w:r>
            <w:r w:rsidR="00F0435A">
              <w:rPr>
                <w:noProof/>
                <w:webHidden/>
              </w:rPr>
              <w:fldChar w:fldCharType="end"/>
            </w:r>
          </w:hyperlink>
        </w:p>
        <w:p w14:paraId="00E37E73" w14:textId="48ACDFB1" w:rsidR="00F0435A" w:rsidRDefault="002765D2">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sidR="00C037FD">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r w:rsidRPr="00DF3446">
        <w:rPr>
          <w:i/>
          <w:iCs/>
        </w:rPr>
        <w:t>LocalStorage</w:t>
      </w:r>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Connexion (en tant que : Utilisateur, respo, admin)</w:t>
      </w:r>
    </w:p>
    <w:p w14:paraId="3D4B2E4F" w14:textId="77777777" w:rsidR="00E25E12" w:rsidRPr="00C966C9" w:rsidRDefault="00E25E12" w:rsidP="00E25E12">
      <w:pPr>
        <w:pStyle w:val="Paragraphedeliste"/>
        <w:numPr>
          <w:ilvl w:val="0"/>
          <w:numId w:val="31"/>
        </w:numPr>
        <w:rPr>
          <w:b/>
          <w:bCs/>
        </w:rPr>
      </w:pPr>
      <w:r>
        <w:t>Consultation des spectacles (en tant que : Utilisateur, respo, admin)</w:t>
      </w:r>
    </w:p>
    <w:p w14:paraId="083C5502" w14:textId="77777777" w:rsidR="00E25E12" w:rsidRPr="00C966C9" w:rsidRDefault="00E25E12" w:rsidP="00E25E12">
      <w:pPr>
        <w:pStyle w:val="Paragraphedeliste"/>
        <w:numPr>
          <w:ilvl w:val="0"/>
          <w:numId w:val="31"/>
        </w:numPr>
        <w:rPr>
          <w:b/>
          <w:bCs/>
        </w:rPr>
      </w:pPr>
      <w:r>
        <w:t>Consultation des représentations (en tant que : Utilisateur, respo, admin)</w:t>
      </w:r>
    </w:p>
    <w:p w14:paraId="0D95EC12" w14:textId="77777777" w:rsidR="00E25E12" w:rsidRPr="00C966C9" w:rsidRDefault="00E25E12" w:rsidP="00E25E12">
      <w:pPr>
        <w:pStyle w:val="Paragraphedeliste"/>
        <w:numPr>
          <w:ilvl w:val="0"/>
          <w:numId w:val="31"/>
        </w:numPr>
        <w:rPr>
          <w:b/>
          <w:bCs/>
        </w:rPr>
      </w:pPr>
      <w:r>
        <w:t>Ajouter un spectacle (en tant que : respo, admin)</w:t>
      </w:r>
    </w:p>
    <w:p w14:paraId="4B8E26CF" w14:textId="77777777" w:rsidR="00E25E12" w:rsidRPr="00576C68" w:rsidRDefault="00E25E12" w:rsidP="00E25E12">
      <w:pPr>
        <w:pStyle w:val="Paragraphedeliste"/>
        <w:numPr>
          <w:ilvl w:val="0"/>
          <w:numId w:val="31"/>
        </w:numPr>
        <w:rPr>
          <w:b/>
          <w:bCs/>
        </w:rPr>
      </w:pPr>
      <w:r>
        <w:t>Supprimer un spectacle (en tant que : respo, admin)</w:t>
      </w:r>
    </w:p>
    <w:p w14:paraId="2773BCDA" w14:textId="77777777" w:rsidR="00E25E12" w:rsidRPr="006E5F11" w:rsidRDefault="00E25E12" w:rsidP="00E25E12">
      <w:pPr>
        <w:pStyle w:val="Paragraphedeliste"/>
        <w:numPr>
          <w:ilvl w:val="0"/>
          <w:numId w:val="31"/>
        </w:numPr>
        <w:rPr>
          <w:b/>
          <w:bCs/>
        </w:rPr>
      </w:pPr>
      <w:r>
        <w:t>Ajouter une programmation (en tant que : respo)</w:t>
      </w:r>
    </w:p>
    <w:p w14:paraId="1E20AF05" w14:textId="77777777" w:rsidR="00E25E12" w:rsidRPr="004961A1" w:rsidRDefault="00E25E12" w:rsidP="00E25E12">
      <w:pPr>
        <w:pStyle w:val="Paragraphedeliste"/>
        <w:numPr>
          <w:ilvl w:val="0"/>
          <w:numId w:val="31"/>
        </w:numPr>
        <w:rPr>
          <w:b/>
          <w:bCs/>
        </w:rPr>
      </w:pPr>
      <w:r>
        <w:t>Supprimer une programmation (en tant que : respo)</w:t>
      </w:r>
    </w:p>
    <w:p w14:paraId="66E712A7" w14:textId="77777777" w:rsidR="00E25E12" w:rsidRPr="00C966C9" w:rsidRDefault="00E25E12" w:rsidP="00E25E12">
      <w:pPr>
        <w:pStyle w:val="Paragraphedeliste"/>
        <w:numPr>
          <w:ilvl w:val="0"/>
          <w:numId w:val="31"/>
        </w:numPr>
        <w:rPr>
          <w:b/>
          <w:bCs/>
        </w:rPr>
      </w:pPr>
      <w:r>
        <w:t>Supprimer un client (en tant que : admin)</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r w:rsidR="00FF099B" w:rsidRPr="007205A5">
        <w:rPr>
          <w:b/>
          <w:bCs/>
        </w:rPr>
        <w:t>respo</w:t>
      </w:r>
      <w:r w:rsidR="00FF099B">
        <w:t> » et comme mot de passe « </w:t>
      </w:r>
      <w:r w:rsidR="00FF099B" w:rsidRPr="007205A5">
        <w:rPr>
          <w:b/>
          <w:bCs/>
        </w:rPr>
        <w:t>THEresponsable</w:t>
      </w:r>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77777777" w:rsidR="00FF099B" w:rsidRDefault="00FF099B" w:rsidP="00FF099B">
      <w:pPr>
        <w:ind w:firstLine="720"/>
        <w:jc w:val="both"/>
      </w:pPr>
      <w:r>
        <w:t>Vous, responsable de programmation, pouvez vous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JJ/MM/AAAA » 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Vous, client, pouvez vous connecter et consulter les spectacles et représentations disponibles.</w:t>
      </w:r>
      <w:bookmarkEnd w:id="1"/>
    </w:p>
    <w:sectPr w:rsidR="00AB0648"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EC3C" w14:textId="77777777" w:rsidR="00D36283" w:rsidRDefault="00D36283" w:rsidP="00A91D75">
      <w:r>
        <w:separator/>
      </w:r>
    </w:p>
  </w:endnote>
  <w:endnote w:type="continuationSeparator" w:id="0">
    <w:p w14:paraId="02F286DA" w14:textId="77777777" w:rsidR="00D36283" w:rsidRDefault="00D36283"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4E78" w14:textId="77777777" w:rsidR="00D36283" w:rsidRDefault="00D36283" w:rsidP="00A91D75">
      <w:r>
        <w:separator/>
      </w:r>
    </w:p>
  </w:footnote>
  <w:footnote w:type="continuationSeparator" w:id="0">
    <w:p w14:paraId="63CB0CFE" w14:textId="77777777" w:rsidR="00D36283" w:rsidRDefault="00D36283"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A3721"/>
    <w:rsid w:val="001B284A"/>
    <w:rsid w:val="001C3685"/>
    <w:rsid w:val="001E59F3"/>
    <w:rsid w:val="00202CF9"/>
    <w:rsid w:val="002063EE"/>
    <w:rsid w:val="00226FF2"/>
    <w:rsid w:val="00246086"/>
    <w:rsid w:val="002765D2"/>
    <w:rsid w:val="00342438"/>
    <w:rsid w:val="003F429C"/>
    <w:rsid w:val="004049B9"/>
    <w:rsid w:val="00412ECB"/>
    <w:rsid w:val="00467C07"/>
    <w:rsid w:val="00472B1B"/>
    <w:rsid w:val="00475E2B"/>
    <w:rsid w:val="004961A1"/>
    <w:rsid w:val="00515DE0"/>
    <w:rsid w:val="00576C68"/>
    <w:rsid w:val="00577305"/>
    <w:rsid w:val="005C2E0B"/>
    <w:rsid w:val="006118BE"/>
    <w:rsid w:val="00651523"/>
    <w:rsid w:val="00670311"/>
    <w:rsid w:val="00681679"/>
    <w:rsid w:val="00683D56"/>
    <w:rsid w:val="00697B0D"/>
    <w:rsid w:val="006A0179"/>
    <w:rsid w:val="006A1CFB"/>
    <w:rsid w:val="006E5F11"/>
    <w:rsid w:val="006F5E4F"/>
    <w:rsid w:val="007205A5"/>
    <w:rsid w:val="00760843"/>
    <w:rsid w:val="007B0DFA"/>
    <w:rsid w:val="007E5E59"/>
    <w:rsid w:val="00823D33"/>
    <w:rsid w:val="0087366E"/>
    <w:rsid w:val="008759A8"/>
    <w:rsid w:val="008A19FD"/>
    <w:rsid w:val="008B46AB"/>
    <w:rsid w:val="008C1741"/>
    <w:rsid w:val="008E707B"/>
    <w:rsid w:val="00911CD5"/>
    <w:rsid w:val="009210A6"/>
    <w:rsid w:val="00924378"/>
    <w:rsid w:val="00944D7A"/>
    <w:rsid w:val="00972E36"/>
    <w:rsid w:val="00996EA2"/>
    <w:rsid w:val="00997DB2"/>
    <w:rsid w:val="009A0F76"/>
    <w:rsid w:val="009C1122"/>
    <w:rsid w:val="009D0BFE"/>
    <w:rsid w:val="009F46D8"/>
    <w:rsid w:val="00A03BCD"/>
    <w:rsid w:val="00A7217A"/>
    <w:rsid w:val="00A744E7"/>
    <w:rsid w:val="00A75B03"/>
    <w:rsid w:val="00A841DB"/>
    <w:rsid w:val="00A86068"/>
    <w:rsid w:val="00A91D75"/>
    <w:rsid w:val="00AB0648"/>
    <w:rsid w:val="00AC343A"/>
    <w:rsid w:val="00AF4FC4"/>
    <w:rsid w:val="00B1305C"/>
    <w:rsid w:val="00C037FD"/>
    <w:rsid w:val="00C047B9"/>
    <w:rsid w:val="00C3537C"/>
    <w:rsid w:val="00C50FEA"/>
    <w:rsid w:val="00C6285F"/>
    <w:rsid w:val="00C6323A"/>
    <w:rsid w:val="00C87193"/>
    <w:rsid w:val="00C966C9"/>
    <w:rsid w:val="00CB27A1"/>
    <w:rsid w:val="00D24198"/>
    <w:rsid w:val="00D31037"/>
    <w:rsid w:val="00D36283"/>
    <w:rsid w:val="00D476F7"/>
    <w:rsid w:val="00D55CBC"/>
    <w:rsid w:val="00D8631A"/>
    <w:rsid w:val="00D87CD8"/>
    <w:rsid w:val="00DF1CFA"/>
    <w:rsid w:val="00DF3446"/>
    <w:rsid w:val="00E25E12"/>
    <w:rsid w:val="00E45B5D"/>
    <w:rsid w:val="00E523C3"/>
    <w:rsid w:val="00E5388E"/>
    <w:rsid w:val="00E6016B"/>
    <w:rsid w:val="00E72639"/>
    <w:rsid w:val="00E728E9"/>
    <w:rsid w:val="00E759F6"/>
    <w:rsid w:val="00E9140C"/>
    <w:rsid w:val="00E94B95"/>
    <w:rsid w:val="00ED6905"/>
    <w:rsid w:val="00EF64C7"/>
    <w:rsid w:val="00F0435A"/>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453</TotalTime>
  <Pages>5</Pages>
  <Words>749</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49</cp:revision>
  <cp:lastPrinted>2023-10-12T08:36:00Z</cp:lastPrinted>
  <dcterms:created xsi:type="dcterms:W3CDTF">2019-10-27T16:44:00Z</dcterms:created>
  <dcterms:modified xsi:type="dcterms:W3CDTF">2023-10-13T13:39:00Z</dcterms:modified>
  <cp:contentStatus/>
  <cp:version/>
</cp:coreProperties>
</file>